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人工智能作业 1652262 涂远鹏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13.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记有病毒的概率为p(exist),测试A可以正确识别的概率为p（A）=0.95，A识别错误概率为P(~A)=0.1所以对应测试A测试确实存在病毒结果正确的概率为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P(A)*P(exist)/(P(A)*P(exist)+P(~A)*(1-P(exist)))=(0.95*0.01)/(0.95*0.01+0.99*0.1)=0.0875576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相应的B测试方法的测试正确且存在病毒的概率为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P(B)*P(exist)/(P(B)*P(exist)+P(~B)*(1-P(exist)))=(0.90*0.01)/(0.90*0.01+0.99*0.05)=0.153846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所以后者大于前者所以当一个人确实存在病毒时，利用测试方法B更具有预示性。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15.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由题意可以得到以下信息P(test|disease)=0.99  P(¬test|¬disease)=0.99,P(disease)=0.0001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以及观察test，病人所关心的是P(disease|test)即测试结果为阳性患病的概率多大，由于P(disease|test)与P(disease)是成比例的，因此disease低的先验概率将等价于P(disease|test)也有一个很低的值，所以‘这病很罕见’是一个好消息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如果10000人进行测试，将会有一个人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确实是患有该种疾病并且极有可能测试为阳性，然而在其余没有患病的人中，却又1%的测试结果为阳性，所以P(disease|test)约为0.01精确地计算如下：</w:t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drawing>
          <wp:inline distT="0" distB="0" distL="114300" distR="114300">
            <wp:extent cx="3977640" cy="927100"/>
            <wp:effectExtent l="0" t="0" r="0" b="254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所以概率约为0.9804%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14F4"/>
    <w:rsid w:val="6D535020"/>
    <w:rsid w:val="7EBF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2018-06-11T07:58:00Z</dcterms:created>
  <dc:creator>涂远鹏</dc:creator>
  <cp:lastModifiedBy>涂远鹏</cp:lastModifiedBy>
  <dcterms:modified xsi:type="dcterms:W3CDTF">2018-06-11T08:31:31Z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